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4680" w14:textId="73349A5C" w:rsidR="002B0BEF" w:rsidRDefault="00AF218C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EC357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1. Write a Python program to calculate the area of a rectangle given its length and width.</w:t>
      </w:r>
    </w:p>
    <w:p w14:paraId="7583D751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886E45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rect_</w:t>
      </w:r>
      <w:proofErr w:type="gramStart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area</w:t>
      </w:r>
      <w:proofErr w:type="spellEnd"/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w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DE846F2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area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w</w:t>
      </w:r>
    </w:p>
    <w:p w14:paraId="32F689F5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886E45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area</w:t>
      </w:r>
    </w:p>
    <w:p w14:paraId="37173FE4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1FAD709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886E45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886E45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length:"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5F183980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w</w:t>
      </w:r>
      <w:r w:rsidRPr="00886E4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886E45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886E45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width:"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3F62DD69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area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886E4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rect_</w:t>
      </w:r>
      <w:proofErr w:type="gramStart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area</w:t>
      </w:r>
      <w:proofErr w:type="spellEnd"/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w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ED4CCED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4C67A63" w14:textId="77777777" w:rsid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proofErr w:type="gramStart"/>
      <w:r w:rsidRPr="00886E4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886E45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"Area of the rectangle:"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886E4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area</w:t>
      </w:r>
      <w:r w:rsidRPr="00886E4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78C9657" w14:textId="77777777" w:rsid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665A725" w14:textId="77777777" w:rsid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A6EA2D5" w14:textId="154AE62B" w:rsidR="00886E45" w:rsidRDefault="00886E45" w:rsidP="00886E4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6A69A659" w14:textId="77777777" w:rsidR="00886E45" w:rsidRDefault="00886E45" w:rsidP="00886E4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42B2F08C" w14:textId="27A0E841" w:rsidR="00886E45" w:rsidRPr="00886E45" w:rsidRDefault="006B4232" w:rsidP="00886E4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 w:rsidRPr="006B4232">
        <w:rPr>
          <w:rFonts w:ascii="Times New Roman" w:eastAsia="Times New Roman" w:hAnsi="Times New Roman" w:cs="Times New Roman"/>
          <w:noProof/>
          <w:color w:val="3B3B3B"/>
          <w:sz w:val="36"/>
          <w:szCs w:val="36"/>
          <w:u w:val="single"/>
          <w:lang w:val="en-IN" w:eastAsia="en-IN"/>
        </w:rPr>
        <w:drawing>
          <wp:inline distT="0" distB="0" distL="0" distR="0" wp14:anchorId="62FAC0BB" wp14:editId="48C0ABD6">
            <wp:extent cx="5014395" cy="1722269"/>
            <wp:effectExtent l="0" t="0" r="0" b="0"/>
            <wp:docPr id="210644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49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1D48" w14:textId="77777777" w:rsidR="00886E45" w:rsidRPr="00886E45" w:rsidRDefault="00886E45" w:rsidP="00886E4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4E56152" w14:textId="724AA57D" w:rsidR="00886E45" w:rsidRDefault="001C4140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1C414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2. Write a program to convert miles to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kilometres.</w:t>
      </w:r>
    </w:p>
    <w:p w14:paraId="03370D6A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DA5BBF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miles_to_kilometers</w:t>
      </w:r>
      <w:proofErr w:type="spellEnd"/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miles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720A5367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kilometers</w:t>
      </w:r>
      <w:proofErr w:type="spellEnd"/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miles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1.60934</w:t>
      </w:r>
    </w:p>
    <w:p w14:paraId="112E8398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DA5BBF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kilometers</w:t>
      </w:r>
      <w:proofErr w:type="spellEnd"/>
    </w:p>
    <w:p w14:paraId="407B1B49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DD29AC8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DA5BBF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2388CDA3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miles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DA5BBF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DA5BBF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DA5BBF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"Distance in miles: "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5245BE08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kilometers</w:t>
      </w:r>
      <w:proofErr w:type="spellEnd"/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DA5BBF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miles_to_kilometers</w:t>
      </w:r>
      <w:proofErr w:type="spellEnd"/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miles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8980E40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DA5BBF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DA5BBF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DA5BBF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DA5BBF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proofErr w:type="spellStart"/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kilometers</w:t>
      </w:r>
      <w:proofErr w:type="spellEnd"/>
      <w:r w:rsidRPr="00DA5BBF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DA5BBF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</w:t>
      </w:r>
      <w:proofErr w:type="spellStart"/>
      <w:r w:rsidRPr="00DA5BBF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kilometers</w:t>
      </w:r>
      <w:proofErr w:type="spellEnd"/>
      <w:r w:rsidRPr="00DA5BBF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."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C6782D1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A127667" w14:textId="77777777" w:rsidR="00DA5BBF" w:rsidRP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DA5BBF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0155052B" w14:textId="77777777" w:rsid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DA5BBF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DA5BBF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8CD6016" w14:textId="3F384796" w:rsidR="00DA5BBF" w:rsidRDefault="00DA5BBF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741C971" w14:textId="77777777" w:rsidR="00DA5BBF" w:rsidRDefault="00DA5BBF" w:rsidP="00DA5BBF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lastRenderedPageBreak/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44B22112" w14:textId="77777777" w:rsidR="00551271" w:rsidRDefault="00551271" w:rsidP="00DA5BBF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12E0058E" w14:textId="2EB0F2E6" w:rsidR="00DA5BBF" w:rsidRPr="00DA5BBF" w:rsidRDefault="00551271" w:rsidP="00DA5BB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551271">
        <w:rPr>
          <w:rFonts w:ascii="Consolas" w:eastAsia="Times New Roman" w:hAnsi="Consolas" w:cs="Times New Roman"/>
          <w:noProof/>
          <w:color w:val="3B3B3B"/>
          <w:sz w:val="24"/>
          <w:szCs w:val="24"/>
          <w:lang w:val="en-IN" w:eastAsia="en-IN"/>
        </w:rPr>
        <w:drawing>
          <wp:inline distT="0" distB="0" distL="0" distR="0" wp14:anchorId="556339E5" wp14:editId="5AB0E5F3">
            <wp:extent cx="5235394" cy="1425063"/>
            <wp:effectExtent l="0" t="0" r="3810" b="3810"/>
            <wp:docPr id="19582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2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421C" w14:textId="06EB8903" w:rsidR="00551271" w:rsidRDefault="00551271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</w:p>
    <w:p w14:paraId="6F024FEE" w14:textId="2711F935" w:rsidR="007776B6" w:rsidRDefault="0071744A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71744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3. Write a function to check if a given </w:t>
      </w:r>
      <w:proofErr w:type="gramStart"/>
      <w:r w:rsidRPr="0071744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string</w:t>
      </w:r>
      <w:proofErr w:type="gramEnd"/>
      <w:r w:rsidRPr="0071744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 is a palindrome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.</w:t>
      </w:r>
    </w:p>
    <w:p w14:paraId="6535E8DB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palindrome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6032F618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.replace</w:t>
      </w:r>
      <w:proofErr w:type="spellEnd"/>
      <w:proofErr w:type="gramEnd"/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945486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 "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945486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""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).lower()</w:t>
      </w:r>
    </w:p>
    <w:p w14:paraId="1E17DD13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945486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</w:t>
      </w:r>
      <w:proofErr w:type="gramStart"/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[::</w:t>
      </w:r>
      <w:proofErr w:type="gramEnd"/>
      <w:r w:rsidRPr="00945486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-</w:t>
      </w:r>
      <w:r w:rsidRPr="00945486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]</w:t>
      </w:r>
    </w:p>
    <w:p w14:paraId="1488DA07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120F3E4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8395841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test_string</w:t>
      </w:r>
      <w:proofErr w:type="spellEnd"/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945486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string:"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AFB9B11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945486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palindrome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test_string</w:t>
      </w:r>
      <w:proofErr w:type="spellEnd"/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0178B2C5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proofErr w:type="gramStart"/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945486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"String is palindrome."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E6EF002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945486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0FA384C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proofErr w:type="gramStart"/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945486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"String is not a palindrome."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A4E8A19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214B202" w14:textId="77777777" w:rsidR="00945486" w:rsidRP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945486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0EFDB0CD" w14:textId="77777777" w:rsid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945486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945486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F79FE67" w14:textId="77777777" w:rsidR="00945486" w:rsidRDefault="00945486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DF5B202" w14:textId="77777777" w:rsidR="00B5423B" w:rsidRPr="00945486" w:rsidRDefault="00B5423B" w:rsidP="0094548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56570C3" w14:textId="77777777" w:rsidR="00945486" w:rsidRDefault="00945486" w:rsidP="00945486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0AB20DAA" w14:textId="77777777" w:rsidR="00B5423B" w:rsidRDefault="00B5423B" w:rsidP="00945486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33014E87" w14:textId="09459A9D" w:rsidR="00B5423B" w:rsidRDefault="00B5423B" w:rsidP="00945486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 w:rsidRPr="00B5423B">
        <w:rPr>
          <w:rFonts w:ascii="Times New Roman" w:eastAsia="Times New Roman" w:hAnsi="Times New Roman" w:cs="Times New Roman"/>
          <w:noProof/>
          <w:color w:val="3B3B3B"/>
          <w:sz w:val="36"/>
          <w:szCs w:val="36"/>
          <w:u w:val="single"/>
          <w:lang w:val="en-IN" w:eastAsia="en-IN"/>
        </w:rPr>
        <w:drawing>
          <wp:inline distT="0" distB="0" distL="0" distR="0" wp14:anchorId="4E491F06" wp14:editId="6638068A">
            <wp:extent cx="4884843" cy="1722269"/>
            <wp:effectExtent l="0" t="0" r="0" b="0"/>
            <wp:docPr id="143438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9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FE40" w14:textId="17981ABE" w:rsidR="0071744A" w:rsidRDefault="00DF3B62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DF3B6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lastRenderedPageBreak/>
        <w:t>4. Write a Python program to find the second largest element in a list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.</w:t>
      </w:r>
    </w:p>
    <w:p w14:paraId="0E8B77D3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second_large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nums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17808C4F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len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nums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9935E15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"List should have at least 2 elements"</w:t>
      </w:r>
    </w:p>
    <w:p w14:paraId="658D2BFC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</w:p>
    <w:p w14:paraId="73DD5303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'-inf'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CC68C95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for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in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nums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80BF896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E4C5EC5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   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</w:p>
    <w:p w14:paraId="12DC81F6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   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</w:p>
    <w:p w14:paraId="30727E67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proofErr w:type="spellStart"/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elif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and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!</w:t>
      </w:r>
      <w:proofErr w:type="gramEnd"/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3680C90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   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</w:p>
    <w:p w14:paraId="39B6AD4E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</w:p>
    <w:p w14:paraId="30235DA2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7CBD097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10E084C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nums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[</w:t>
      </w:r>
      <w:r w:rsidRPr="00740738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)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for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x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in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elements in the list:"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</w:t>
      </w:r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split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()]</w:t>
      </w:r>
    </w:p>
    <w:p w14:paraId="52612479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second_large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nums</w:t>
      </w:r>
      <w:proofErr w:type="spell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3C12021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proofErr w:type="gramEnd"/>
      <w:r w:rsidRPr="00740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"Second</w:t>
      </w:r>
      <w:proofErr w:type="spellEnd"/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largest element in the list: </w:t>
      </w:r>
      <w:r w:rsidRPr="00740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proofErr w:type="spellStart"/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second_largest</w:t>
      </w:r>
      <w:proofErr w:type="spellEnd"/>
      <w:r w:rsidRPr="00740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2FA7A96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E3DBC35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16A36C9" w14:textId="77777777" w:rsid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40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A16DB52" w14:textId="77777777" w:rsid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4AB5C04" w14:textId="77777777" w:rsidR="00740738" w:rsidRP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DD4E550" w14:textId="77777777" w:rsidR="00740738" w:rsidRDefault="00740738" w:rsidP="00740738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72C4AED5" w14:textId="77777777" w:rsidR="00740738" w:rsidRDefault="00740738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E179C7F" w14:textId="32630E45" w:rsidR="00740738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3A64AE">
        <w:rPr>
          <w:rFonts w:ascii="Consolas" w:eastAsia="Times New Roman" w:hAnsi="Consolas" w:cs="Times New Roman"/>
          <w:noProof/>
          <w:color w:val="3B3B3B"/>
          <w:sz w:val="24"/>
          <w:szCs w:val="24"/>
          <w:lang w:val="en-IN" w:eastAsia="en-IN"/>
        </w:rPr>
        <w:drawing>
          <wp:inline distT="0" distB="0" distL="0" distR="0" wp14:anchorId="1D274123" wp14:editId="05FAADEA">
            <wp:extent cx="5235394" cy="1501270"/>
            <wp:effectExtent l="0" t="0" r="3810" b="3810"/>
            <wp:docPr id="120290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00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E84" w14:textId="77777777" w:rsidR="003A64AE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5BBB9DD" w14:textId="77777777" w:rsidR="003A64AE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89FE38F" w14:textId="77777777" w:rsidR="003A64AE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DA77642" w14:textId="77777777" w:rsidR="003A64AE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5B7C260" w14:textId="77777777" w:rsidR="003A64AE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50055F2" w14:textId="77777777" w:rsidR="003A64AE" w:rsidRDefault="003A64AE" w:rsidP="00740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8B5425F" w14:textId="2C76C74E" w:rsidR="00A04555" w:rsidRDefault="00A04555" w:rsidP="00740738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A0455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lastRenderedPageBreak/>
        <w:t>5. Explain what indentation means in Python</w:t>
      </w:r>
      <w:r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.</w:t>
      </w:r>
    </w:p>
    <w:p w14:paraId="278AB4D8" w14:textId="77777777" w:rsidR="008305C2" w:rsidRDefault="008305C2" w:rsidP="00740738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</w:p>
    <w:p w14:paraId="1A2BC431" w14:textId="1DC4890A" w:rsidR="00991CF8" w:rsidRPr="00BE5EA3" w:rsidRDefault="00BE5EA3" w:rsidP="00BE5EA3">
      <w:pPr>
        <w:pStyle w:val="ListParagraph"/>
        <w:numPr>
          <w:ilvl w:val="0"/>
          <w:numId w:val="23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</w:t>
      </w:r>
      <w:r w:rsidR="004778CC" w:rsidRPr="00BE5EA3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Indentation refers to the whitespace (spaces or tabs) that is used at the beginning of a line to define the grouping of statements. Indentation is not just for visual formatting; it is a fundamental part of Python's syntax and is used to indicate the structure and nesting of code blocks.</w:t>
      </w:r>
    </w:p>
    <w:p w14:paraId="6E28C54F" w14:textId="77777777" w:rsidR="008305C2" w:rsidRDefault="008305C2" w:rsidP="008305C2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</w:p>
    <w:p w14:paraId="50669693" w14:textId="76152734" w:rsidR="00AC7BB1" w:rsidRDefault="00AC7BB1" w:rsidP="00AC7B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</w:pP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  <w:t>Indentation Rules</w:t>
      </w:r>
      <w:r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  <w:t xml:space="preserve">: </w:t>
      </w:r>
    </w:p>
    <w:p w14:paraId="2C8B0469" w14:textId="77777777" w:rsidR="00AC7BB1" w:rsidRPr="00AC7BB1" w:rsidRDefault="00AC7BB1" w:rsidP="00AC7B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</w:pPr>
    </w:p>
    <w:p w14:paraId="0AAB585A" w14:textId="77777777" w:rsidR="00AC7BB1" w:rsidRPr="00AC7BB1" w:rsidRDefault="00AC7BB1" w:rsidP="00AC7BB1">
      <w:pPr>
        <w:pStyle w:val="ListParagraph"/>
        <w:numPr>
          <w:ilvl w:val="0"/>
          <w:numId w:val="21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Python uses four spaces as default indentation spaces. However, the number of spaces can be anything; it is up to the user. But a minimum of one space is needed to indent a statement.</w:t>
      </w:r>
    </w:p>
    <w:p w14:paraId="6A692B17" w14:textId="64D6CD1F" w:rsidR="00AC7BB1" w:rsidRPr="00AC7BB1" w:rsidRDefault="00AC7BB1" w:rsidP="00AC7BB1">
      <w:pPr>
        <w:pStyle w:val="ListParagraph"/>
        <w:numPr>
          <w:ilvl w:val="0"/>
          <w:numId w:val="21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The first line of </w:t>
      </w:r>
      <w:r w:rsid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Python</w:t>
      </w: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code cannot have an indentation.</w:t>
      </w:r>
    </w:p>
    <w:p w14:paraId="5FA70C9C" w14:textId="42731F02" w:rsidR="00AC7BB1" w:rsidRPr="00AC7BB1" w:rsidRDefault="00AC7BB1" w:rsidP="00AC7BB1">
      <w:pPr>
        <w:pStyle w:val="ListParagraph"/>
        <w:numPr>
          <w:ilvl w:val="0"/>
          <w:numId w:val="21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Indentation is mandatory in </w:t>
      </w:r>
      <w:r w:rsid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Python</w:t>
      </w: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to define the blocks of statements.</w:t>
      </w:r>
    </w:p>
    <w:p w14:paraId="269BB529" w14:textId="77777777" w:rsidR="00AC7BB1" w:rsidRPr="00AC7BB1" w:rsidRDefault="00AC7BB1" w:rsidP="00AC7BB1">
      <w:pPr>
        <w:pStyle w:val="ListParagraph"/>
        <w:numPr>
          <w:ilvl w:val="0"/>
          <w:numId w:val="21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The number of spaces must be uniform in a block of code.</w:t>
      </w:r>
    </w:p>
    <w:p w14:paraId="35C5F6BB" w14:textId="2DFBEF8A" w:rsidR="008305C2" w:rsidRDefault="00AC7BB1" w:rsidP="00AC7BB1">
      <w:pPr>
        <w:pStyle w:val="ListParagraph"/>
        <w:numPr>
          <w:ilvl w:val="0"/>
          <w:numId w:val="21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It is preferred to use whitespaces instead of tabs to indent in </w:t>
      </w:r>
      <w:r w:rsid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Python</w:t>
      </w:r>
      <w:r w:rsidRPr="00AC7BB1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. Also, either use whitespace or tabs to indent; intermixing of tabs and whitespaces in indentation can cause wrong indentation errors.</w:t>
      </w:r>
    </w:p>
    <w:p w14:paraId="1C309E9A" w14:textId="77777777" w:rsidR="00AC7BB1" w:rsidRDefault="00AC7BB1" w:rsidP="00AC7B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</w:p>
    <w:p w14:paraId="684C3F3B" w14:textId="0157D256" w:rsidR="00F52795" w:rsidRDefault="00F52795" w:rsidP="00F52795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</w:pP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  <w:t>Benefits of Indentation in Python:</w:t>
      </w:r>
    </w:p>
    <w:p w14:paraId="5184FDB6" w14:textId="77777777" w:rsidR="00F52795" w:rsidRPr="00F52795" w:rsidRDefault="00F52795" w:rsidP="00F52795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u w:val="single"/>
          <w:lang w:val="en-IN" w:eastAsia="en-IN"/>
        </w:rPr>
      </w:pPr>
    </w:p>
    <w:p w14:paraId="5022BC49" w14:textId="58B4F645" w:rsidR="00F52795" w:rsidRPr="00F52795" w:rsidRDefault="00F52795" w:rsidP="00F52795">
      <w:pPr>
        <w:pStyle w:val="ListParagraph"/>
        <w:numPr>
          <w:ilvl w:val="0"/>
          <w:numId w:val="22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Indentation of code leads to better readability, although the primary reason for indentation in </w:t>
      </w:r>
      <w:r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Python</w:t>
      </w: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is to identify block structures.</w:t>
      </w:r>
    </w:p>
    <w:p w14:paraId="22ABF96E" w14:textId="427B8577" w:rsidR="00AC7BB1" w:rsidRPr="00F52795" w:rsidRDefault="00F52795" w:rsidP="00F52795">
      <w:pPr>
        <w:pStyle w:val="ListParagraph"/>
        <w:numPr>
          <w:ilvl w:val="0"/>
          <w:numId w:val="22"/>
        </w:num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</w:pP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Missing</w:t>
      </w:r>
      <w:r w:rsidR="00F31AA4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, </w:t>
      </w: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errors that sometimes </w:t>
      </w:r>
      <w:r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pop up</w:t>
      </w: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in C, </w:t>
      </w:r>
      <w:r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and </w:t>
      </w: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C++ languages can be avoided in </w:t>
      </w:r>
      <w:r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>Python</w:t>
      </w:r>
      <w:r w:rsidR="00F31AA4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and</w:t>
      </w:r>
      <w:r w:rsidRPr="00F52795">
        <w:rPr>
          <w:rFonts w:ascii="Times New Roman" w:eastAsia="Times New Roman" w:hAnsi="Times New Roman" w:cs="Times New Roman"/>
          <w:color w:val="3B3B3B"/>
          <w:sz w:val="32"/>
          <w:szCs w:val="32"/>
          <w:lang w:val="en-IN" w:eastAsia="en-IN"/>
        </w:rPr>
        <w:t xml:space="preserve"> also the number of lines of code is reduced.</w:t>
      </w:r>
    </w:p>
    <w:p w14:paraId="3DF27856" w14:textId="77777777" w:rsidR="001C4140" w:rsidRDefault="001C4140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</w:p>
    <w:p w14:paraId="7D616086" w14:textId="43F00608" w:rsidR="00751AA4" w:rsidRDefault="00751AA4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751AA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lastRenderedPageBreak/>
        <w:t xml:space="preserve">6. Write a program to perform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 xml:space="preserve">a </w:t>
      </w:r>
      <w:r w:rsidRPr="00751AA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set difference operation.</w:t>
      </w:r>
    </w:p>
    <w:p w14:paraId="17FB21DB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set_</w:t>
      </w:r>
      <w:proofErr w:type="gram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difference</w:t>
      </w:r>
      <w:proofErr w:type="spellEnd"/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set1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set2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184E8868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4B2DA0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set1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.difference(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set2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7D3B9F4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09173A6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70E6F03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set1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{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4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5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6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7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8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}</w:t>
      </w:r>
    </w:p>
    <w:p w14:paraId="5FC59969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set2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{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3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4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5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}</w:t>
      </w:r>
    </w:p>
    <w:p w14:paraId="3A9B2A63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difference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set_</w:t>
      </w:r>
      <w:proofErr w:type="gram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difference</w:t>
      </w:r>
      <w:proofErr w:type="spellEnd"/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set1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set2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DB5D840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4B2DA0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"Difference:"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difference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436099B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81B70F9" w14:textId="77777777" w:rsidR="004B2DA0" w:rsidRP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4B2DA0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2FC9EF6D" w14:textId="77777777" w:rsidR="004B2DA0" w:rsidRDefault="004B2DA0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4B2DA0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4B2DA0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F80D6BB" w14:textId="77777777" w:rsidR="00172DEA" w:rsidRDefault="00172DEA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73377F2" w14:textId="77777777" w:rsidR="00172DEA" w:rsidRPr="004B2DA0" w:rsidRDefault="00172DEA" w:rsidP="004B2DA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AB429B2" w14:textId="77777777" w:rsidR="00172DEA" w:rsidRDefault="00172DEA" w:rsidP="00172DEA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59B65BE3" w14:textId="0CD58007" w:rsidR="00751AA4" w:rsidRDefault="00F60743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F6074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759D4230" wp14:editId="2D012DBD">
            <wp:extent cx="5265876" cy="1089754"/>
            <wp:effectExtent l="0" t="0" r="0" b="0"/>
            <wp:docPr id="142530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01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5973" w14:textId="77777777" w:rsidR="00F60743" w:rsidRDefault="00F60743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</w:p>
    <w:p w14:paraId="3A3BCA20" w14:textId="64A14012" w:rsidR="00F60743" w:rsidRDefault="008A6C2E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8A6C2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7. Write a Python program to print numbers from 1 to 10 using a while loop.</w:t>
      </w:r>
    </w:p>
    <w:p w14:paraId="1CB00E55" w14:textId="77777777" w:rsidR="00FA3BD5" w:rsidRP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A3BD5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FA3BD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print_</w:t>
      </w:r>
      <w:proofErr w:type="gramStart"/>
      <w:r w:rsidRPr="00FA3BD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numbers</w:t>
      </w:r>
      <w:proofErr w:type="spell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2922836F" w14:textId="77777777" w:rsidR="00FA3BD5" w:rsidRP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FA3BD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A3BD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A3BD5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</w:p>
    <w:p w14:paraId="2C1907C7" w14:textId="77777777" w:rsidR="00FA3BD5" w:rsidRP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FA3BD5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while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FA3BD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A3BD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&lt;=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A3BD5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574C1796" w14:textId="77777777" w:rsidR="00FA3BD5" w:rsidRP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FA3BD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FA3BD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D31BB79" w14:textId="77777777" w:rsidR="00FA3BD5" w:rsidRP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proofErr w:type="spellStart"/>
      <w:r w:rsidRPr="00FA3BD5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A3BD5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+=</w:t>
      </w:r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A3BD5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</w:p>
    <w:p w14:paraId="17F1CC9A" w14:textId="77777777" w:rsidR="00FA3BD5" w:rsidRP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242F9E7" w14:textId="77777777" w:rsid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proofErr w:type="spellStart"/>
      <w:r w:rsidRPr="00FA3BD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print_</w:t>
      </w:r>
      <w:proofErr w:type="gramStart"/>
      <w:r w:rsidRPr="00FA3BD5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numbers</w:t>
      </w:r>
      <w:proofErr w:type="spell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FA3BD5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B31A993" w14:textId="77777777" w:rsid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E078B6A" w14:textId="77777777" w:rsid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C4B8D34" w14:textId="77777777" w:rsidR="00545503" w:rsidRDefault="00545503" w:rsidP="00FA3BD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09365DF4" w14:textId="77777777" w:rsidR="00545503" w:rsidRDefault="00545503" w:rsidP="00FA3BD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0BE8BAC6" w14:textId="77777777" w:rsidR="00545503" w:rsidRDefault="00545503" w:rsidP="00FA3BD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77F78EF7" w14:textId="05BF0328" w:rsidR="00FA3BD5" w:rsidRDefault="00FA3BD5" w:rsidP="00FA3BD5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lastRenderedPageBreak/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43283149" w14:textId="77777777" w:rsidR="00FA3BD5" w:rsidRDefault="00FA3BD5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D43A515" w14:textId="1D7FD25B" w:rsidR="00FA3BD5" w:rsidRPr="00FA3BD5" w:rsidRDefault="00545503" w:rsidP="00FA3BD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545503">
        <w:rPr>
          <w:rFonts w:ascii="Consolas" w:eastAsia="Times New Roman" w:hAnsi="Consolas" w:cs="Times New Roman"/>
          <w:noProof/>
          <w:color w:val="3B3B3B"/>
          <w:sz w:val="24"/>
          <w:szCs w:val="24"/>
          <w:lang w:val="en-IN" w:eastAsia="en-IN"/>
        </w:rPr>
        <w:drawing>
          <wp:inline distT="0" distB="0" distL="0" distR="0" wp14:anchorId="4BB5AEEC" wp14:editId="1404609D">
            <wp:extent cx="4694327" cy="2530059"/>
            <wp:effectExtent l="0" t="0" r="0" b="3810"/>
            <wp:docPr id="45373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33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AD80" w14:textId="77777777" w:rsidR="005A1564" w:rsidRDefault="005A1564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</w:p>
    <w:p w14:paraId="7719B537" w14:textId="40D72D57" w:rsidR="00DD0E60" w:rsidRDefault="00DD0E60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DD0E6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8. Write a program to calculate the factorial of a number using a while loo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p.</w:t>
      </w:r>
    </w:p>
    <w:p w14:paraId="4DA8082C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factorial_num</w:t>
      </w:r>
      <w:proofErr w:type="spellEnd"/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24E661D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factorial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</w:p>
    <w:p w14:paraId="54B0301D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642CF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while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0632B09D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factorial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*=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</w:p>
    <w:p w14:paraId="61AE35F9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-=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</w:p>
    <w:p w14:paraId="73598179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642CF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factorial</w:t>
      </w:r>
    </w:p>
    <w:p w14:paraId="4BC8EE00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65F5754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2A62FD8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number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642CF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"Enter </w:t>
      </w:r>
      <w:proofErr w:type="spellStart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num</w:t>
      </w:r>
      <w:proofErr w:type="spellEnd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:"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7C8654E5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642CF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number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4873D6D1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proofErr w:type="gramStart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"Factorial not defined for -</w:t>
      </w:r>
      <w:proofErr w:type="spellStart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ve</w:t>
      </w:r>
      <w:proofErr w:type="spellEnd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 </w:t>
      </w:r>
      <w:proofErr w:type="spellStart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nums</w:t>
      </w:r>
      <w:proofErr w:type="spellEnd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."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F04F30F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642CF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1BED45D7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factorial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factorial_num</w:t>
      </w:r>
      <w:proofErr w:type="spellEnd"/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number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89D1634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proofErr w:type="gramStart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proofErr w:type="gramEnd"/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"Factorial</w:t>
      </w:r>
      <w:proofErr w:type="spellEnd"/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of </w:t>
      </w:r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number</w:t>
      </w:r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is: </w:t>
      </w:r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factorial</w:t>
      </w:r>
      <w:r w:rsidRPr="00642CF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D69C592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DCD5579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642CF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6954B7DB" w14:textId="77777777" w:rsid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642CF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642CF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F3330E9" w14:textId="77777777" w:rsid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EDB8C11" w14:textId="77777777" w:rsid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699D8DF" w14:textId="77777777" w:rsid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21FDCD4" w14:textId="77777777" w:rsidR="00642CF1" w:rsidRDefault="00642CF1" w:rsidP="00642CF1">
      <w:pPr>
        <w:shd w:val="clear" w:color="auto" w:fill="FFFFFF"/>
        <w:spacing w:before="0"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lastRenderedPageBreak/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409441F3" w14:textId="77777777" w:rsidR="00642CF1" w:rsidRPr="00642CF1" w:rsidRDefault="00642CF1" w:rsidP="00642CF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2154217" w14:textId="23D7644B" w:rsidR="00DD0E60" w:rsidRDefault="00CB6107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CB6107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IN" w:eastAsia="en-IN"/>
        </w:rPr>
        <w:drawing>
          <wp:inline distT="0" distB="0" distL="0" distR="0" wp14:anchorId="192F58BB" wp14:editId="486BBC59">
            <wp:extent cx="4854361" cy="1318374"/>
            <wp:effectExtent l="0" t="0" r="3810" b="0"/>
            <wp:docPr id="171839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8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C15B" w14:textId="77777777" w:rsidR="00CB6107" w:rsidRDefault="00CB6107" w:rsidP="00B57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</w:p>
    <w:p w14:paraId="15FC384D" w14:textId="3FB69AE1" w:rsidR="00CB6107" w:rsidRDefault="00CB6107" w:rsidP="00CB61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</w:pPr>
      <w:r w:rsidRPr="00CB610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9. Write a Python program to check if a number is positive, negative, or zero using if-</w:t>
      </w:r>
      <w:proofErr w:type="spellStart"/>
      <w:r w:rsidRPr="00CB610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elif</w:t>
      </w:r>
      <w:proofErr w:type="spellEnd"/>
      <w:r w:rsidRPr="00CB610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IN" w:eastAsia="en-IN"/>
        </w:rPr>
        <w:t>-else statements.</w:t>
      </w:r>
    </w:p>
    <w:p w14:paraId="3AB95F2E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check_num</w:t>
      </w:r>
      <w:proofErr w:type="spellEnd"/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F24D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74853748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F24D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5A6C19D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F24D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"Positive."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95E72A2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F24D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elif</w:t>
      </w:r>
      <w:proofErr w:type="spellEnd"/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&lt;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17609F73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F24D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"Negative."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0D1B626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F24D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845B290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F24D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"Zero."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4E0015F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0A18929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0178FBC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F24D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number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F24D17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F24D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number: "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32F1EEB9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check_num</w:t>
      </w:r>
      <w:proofErr w:type="spellEnd"/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F24D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number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66002D5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C594DC4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F24D17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79092E5E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F24D17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F24D17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044C801" w14:textId="77777777" w:rsid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4771DCB" w14:textId="77777777" w:rsidR="00F24D17" w:rsidRPr="00F24D17" w:rsidRDefault="00F24D17" w:rsidP="00F24D1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D8E1A01" w14:textId="623ED2A4" w:rsidR="00CB6107" w:rsidRDefault="00F24D17" w:rsidP="00F24D17">
      <w:pPr>
        <w:shd w:val="clear" w:color="auto" w:fill="FFFFFF"/>
        <w:spacing w:before="0" w:after="0" w:line="285" w:lineRule="atLeast"/>
        <w:rPr>
          <w:noProof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  <w:r w:rsidRPr="00F24D17">
        <w:rPr>
          <w:noProof/>
        </w:rPr>
        <w:t xml:space="preserve"> </w:t>
      </w:r>
      <w:r w:rsidRPr="00F24D17">
        <w:rPr>
          <w:rFonts w:ascii="Times New Roman" w:eastAsia="Times New Roman" w:hAnsi="Times New Roman" w:cs="Times New Roman"/>
          <w:noProof/>
          <w:color w:val="3B3B3B"/>
          <w:sz w:val="36"/>
          <w:szCs w:val="36"/>
          <w:u w:val="single"/>
          <w:lang w:val="en-IN" w:eastAsia="en-IN"/>
        </w:rPr>
        <w:drawing>
          <wp:inline distT="0" distB="0" distL="0" distR="0" wp14:anchorId="598E43FE" wp14:editId="41D34D07">
            <wp:extent cx="4961050" cy="1585097"/>
            <wp:effectExtent l="0" t="0" r="0" b="0"/>
            <wp:docPr id="184151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24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6CAA" w14:textId="5E4647AF" w:rsidR="000F01D6" w:rsidRDefault="000F01D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0F01D6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lastRenderedPageBreak/>
        <w:t>10. Write a program to determine the largest among three numbers using conditional statements.</w:t>
      </w:r>
    </w:p>
    <w:p w14:paraId="28E3F5B6" w14:textId="77777777" w:rsidR="000F01D6" w:rsidRDefault="000F01D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3559B1D4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largest_</w:t>
      </w:r>
      <w:proofErr w:type="gram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num</w:t>
      </w:r>
      <w:proofErr w:type="spellEnd"/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D07EBDB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and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43F0023B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</w:p>
    <w:p w14:paraId="69926AD2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0D5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elif</w:t>
      </w:r>
      <w:proofErr w:type="spellEnd"/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and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&gt;=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118EEE1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</w:p>
    <w:p w14:paraId="2490F97E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else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68C022C0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</w:p>
    <w:p w14:paraId="2E0200A2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</w:p>
    <w:p w14:paraId="1DDF1B60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329E128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8AF869C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0D5738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num1: "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10CBE8AA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0D5738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num2: "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79A97B00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0D5738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num3: "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75E0A682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largest_</w:t>
      </w:r>
      <w:proofErr w:type="gram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num</w:t>
      </w:r>
      <w:proofErr w:type="spellEnd"/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660BEA4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proofErr w:type="gramEnd"/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f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"Largest</w:t>
      </w:r>
      <w:proofErr w:type="spellEnd"/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among 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n1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, 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n2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, 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n3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is: 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{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largest</w:t>
      </w:r>
      <w:r w:rsidRPr="000D5738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}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87E6556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40239DA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0D5738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14726772" w14:textId="77777777" w:rsidR="000D5738" w:rsidRPr="000D5738" w:rsidRDefault="000D5738" w:rsidP="000D573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0D5738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0D5738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D7ABCDA" w14:textId="77777777" w:rsidR="000F01D6" w:rsidRDefault="000F01D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7703E685" w14:textId="4229DB73" w:rsidR="000D5738" w:rsidRDefault="000D5738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448CEA07" w14:textId="77777777" w:rsidR="001A42E6" w:rsidRDefault="001A42E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1EAC2B5D" w14:textId="240D980F" w:rsidR="001A42E6" w:rsidRDefault="001A42E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1A42E6">
        <w:rPr>
          <w:rFonts w:ascii="Times New Roman" w:eastAsia="Times New Roman" w:hAnsi="Times New Roman" w:cs="Times New Roman"/>
          <w:noProof/>
          <w:color w:val="3B3B3B"/>
          <w:sz w:val="36"/>
          <w:szCs w:val="36"/>
          <w:lang w:val="en-IN" w:eastAsia="en-IN"/>
        </w:rPr>
        <w:drawing>
          <wp:inline distT="0" distB="0" distL="0" distR="0" wp14:anchorId="388F2ADA" wp14:editId="676BB7E6">
            <wp:extent cx="4724809" cy="975445"/>
            <wp:effectExtent l="0" t="0" r="0" b="0"/>
            <wp:docPr id="102241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9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7B81" w14:textId="77777777" w:rsidR="001A42E6" w:rsidRDefault="001A42E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4C6108DF" w14:textId="0626B184" w:rsidR="001A42E6" w:rsidRDefault="000B520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0B5206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11. Write a Python program to create a </w:t>
      </w:r>
      <w:proofErr w:type="spellStart"/>
      <w:r w:rsidRPr="000B5206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numpy</w:t>
      </w:r>
      <w:proofErr w:type="spellEnd"/>
      <w:r w:rsidRPr="000B5206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 array filled with ones of </w:t>
      </w:r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the </w:t>
      </w:r>
      <w:r w:rsidRPr="000B5206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given shape.</w:t>
      </w:r>
    </w:p>
    <w:p w14:paraId="3B0BF539" w14:textId="77777777" w:rsidR="000B5206" w:rsidRDefault="000B520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47E106FA" w14:textId="77777777" w:rsidR="00504701" w:rsidRDefault="00504701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7CD6A8AE" w14:textId="77777777" w:rsidR="00504701" w:rsidRDefault="00504701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1953FE78" w14:textId="77777777" w:rsidR="00504701" w:rsidRDefault="00504701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6E6A79E2" w14:textId="77777777" w:rsidR="00504701" w:rsidRDefault="00504701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41B6B5CC" w14:textId="0E2D6AAC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lastRenderedPageBreak/>
        <w:t>import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numpy</w:t>
      </w:r>
      <w:proofErr w:type="spell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</w:p>
    <w:p w14:paraId="19692F80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create_ones_array</w:t>
      </w:r>
      <w:proofErr w:type="spell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shape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734FF38D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77923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77923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.ones</w:t>
      </w:r>
      <w:proofErr w:type="spellEnd"/>
      <w:proofErr w:type="gram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shape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D3F4EF3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0C49B50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71874080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shape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77923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tuple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77923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map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77923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77923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the shape of the array: "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).</w:t>
      </w:r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split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()))</w:t>
      </w:r>
    </w:p>
    <w:p w14:paraId="6CC252AD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ones_array</w:t>
      </w:r>
      <w:proofErr w:type="spell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create_ones_array</w:t>
      </w:r>
      <w:proofErr w:type="spell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shape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5EAB181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77923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"Array of ones:"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7A8890A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ones_array</w:t>
      </w:r>
      <w:proofErr w:type="spell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79E231F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8B6119C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77923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7BCE7418" w14:textId="77777777" w:rsidR="00777923" w:rsidRPr="00777923" w:rsidRDefault="00777923" w:rsidP="0077792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77923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77923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6339967" w14:textId="77777777" w:rsidR="000B5206" w:rsidRDefault="000B5206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2AB5417" w14:textId="77777777" w:rsidR="00BF5275" w:rsidRDefault="00BF5275" w:rsidP="00BF5275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49B396A9" w14:textId="77777777" w:rsidR="00BF5275" w:rsidRDefault="00BF5275" w:rsidP="000F01D6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1EB7EA7A" w14:textId="64D21F41" w:rsidR="00736B8F" w:rsidRDefault="00736B8F" w:rsidP="00736B8F">
      <w:pPr>
        <w:shd w:val="clear" w:color="auto" w:fill="FFFFFF"/>
        <w:spacing w:before="0" w:after="0" w:line="285" w:lineRule="atLeast"/>
        <w:jc w:val="center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736B8F">
        <w:rPr>
          <w:rFonts w:ascii="Times New Roman" w:eastAsia="Times New Roman" w:hAnsi="Times New Roman" w:cs="Times New Roman"/>
          <w:noProof/>
          <w:color w:val="3B3B3B"/>
          <w:sz w:val="36"/>
          <w:szCs w:val="36"/>
          <w:lang w:val="en-IN" w:eastAsia="en-IN"/>
        </w:rPr>
        <w:drawing>
          <wp:inline distT="0" distB="0" distL="0" distR="0" wp14:anchorId="449D4EFE" wp14:editId="61EC426F">
            <wp:extent cx="3177815" cy="1295512"/>
            <wp:effectExtent l="0" t="0" r="3810" b="0"/>
            <wp:docPr id="145607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9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5D0" w14:textId="77777777" w:rsidR="00736B8F" w:rsidRDefault="00736B8F" w:rsidP="00736B8F">
      <w:pPr>
        <w:shd w:val="clear" w:color="auto" w:fill="FFFFFF"/>
        <w:spacing w:before="0" w:after="0" w:line="285" w:lineRule="atLeast"/>
        <w:jc w:val="center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296DF9C" w14:textId="094409B0" w:rsidR="00736B8F" w:rsidRDefault="004B53D7" w:rsidP="00736B8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4B53D7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12. Write a program to create a 2D </w:t>
      </w:r>
      <w:proofErr w:type="spellStart"/>
      <w:r w:rsidRPr="004B53D7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numpy</w:t>
      </w:r>
      <w:proofErr w:type="spellEnd"/>
      <w:r w:rsidRPr="004B53D7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 array initialized with random integers</w:t>
      </w:r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.</w:t>
      </w:r>
    </w:p>
    <w:p w14:paraId="2F5B81DA" w14:textId="77777777" w:rsidR="00740B91" w:rsidRDefault="00740B91" w:rsidP="00736B8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7446B1F9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numpy</w:t>
      </w:r>
      <w:proofErr w:type="spell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</w:p>
    <w:p w14:paraId="5726811C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rows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7B33FF7C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B9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40B9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.random</w:t>
      </w:r>
      <w:proofErr w:type="gram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.randint</w:t>
      </w:r>
      <w:proofErr w:type="spell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low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B9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high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B9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size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rows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14DD42F8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75ECE95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5B27DD3B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rows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B9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"Enter </w:t>
      </w:r>
      <w:proofErr w:type="spellStart"/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no.of</w:t>
      </w:r>
      <w:proofErr w:type="spellEnd"/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rows:"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235EF5A1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B9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"Enter </w:t>
      </w:r>
      <w:proofErr w:type="spellStart"/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no.of</w:t>
      </w:r>
      <w:proofErr w:type="spellEnd"/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columns:"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0D01E920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random_array</w:t>
      </w:r>
      <w:proofErr w:type="spell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rows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cols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D59169E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"Random 2D array:"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DC56264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random_array</w:t>
      </w:r>
      <w:proofErr w:type="spell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85CA2F9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4E4DBB0" w14:textId="77777777" w:rsidR="00740B91" w:rsidRP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40B9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4ACCAF60" w14:textId="77777777" w:rsid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40B9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40B9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54D1F93" w14:textId="77777777" w:rsid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D8E0C89" w14:textId="77777777" w:rsidR="00740B91" w:rsidRDefault="00740B91" w:rsidP="00740B9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lastRenderedPageBreak/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7E51752C" w14:textId="77777777" w:rsidR="00740B91" w:rsidRDefault="00740B91" w:rsidP="00740B9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7482CA7E" w14:textId="04E3B437" w:rsidR="00740B91" w:rsidRDefault="00A837DB" w:rsidP="00A837DB">
      <w:pPr>
        <w:shd w:val="clear" w:color="auto" w:fill="FFFFFF"/>
        <w:spacing w:before="0" w:after="0" w:line="285" w:lineRule="atLeast"/>
        <w:jc w:val="center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 w:rsidRPr="00A837DB">
        <w:rPr>
          <w:rFonts w:ascii="Times New Roman" w:eastAsia="Times New Roman" w:hAnsi="Times New Roman" w:cs="Times New Roman"/>
          <w:noProof/>
          <w:color w:val="3B3B3B"/>
          <w:sz w:val="36"/>
          <w:szCs w:val="36"/>
          <w:u w:val="single"/>
          <w:lang w:val="en-IN" w:eastAsia="en-IN"/>
        </w:rPr>
        <w:drawing>
          <wp:inline distT="0" distB="0" distL="0" distR="0" wp14:anchorId="2E855023" wp14:editId="4B60245C">
            <wp:extent cx="2674852" cy="1181202"/>
            <wp:effectExtent l="0" t="0" r="0" b="0"/>
            <wp:docPr id="13880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05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107D" w14:textId="77777777" w:rsidR="00A837DB" w:rsidRPr="00F51734" w:rsidRDefault="00A837DB" w:rsidP="00A837DB">
      <w:pPr>
        <w:shd w:val="clear" w:color="auto" w:fill="FFFFFF"/>
        <w:spacing w:before="0" w:after="0" w:line="285" w:lineRule="atLeast"/>
        <w:jc w:val="center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FB76FF8" w14:textId="229EDD76" w:rsidR="00A837DB" w:rsidRPr="00F51734" w:rsidRDefault="00F51734" w:rsidP="00F51734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F51734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13. Write a Python program to generate an array of evenly spaced numbers over a specified range using </w:t>
      </w:r>
      <w:proofErr w:type="spellStart"/>
      <w:r w:rsidRPr="00F51734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linspace</w:t>
      </w:r>
      <w:proofErr w:type="spellEnd"/>
      <w:r w:rsidRPr="00F51734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.</w:t>
      </w:r>
    </w:p>
    <w:p w14:paraId="0D78BD22" w14:textId="77777777" w:rsidR="00740B91" w:rsidRDefault="00740B91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28F70CE2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numpy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</w:p>
    <w:p w14:paraId="28B5F7FE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linspace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start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stop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proofErr w:type="spellStart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67F7A676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C4514D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C4514D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.linspace</w:t>
      </w:r>
      <w:proofErr w:type="spellEnd"/>
      <w:proofErr w:type="gram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start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stop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proofErr w:type="spellStart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2B9D8E2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4EC20BAD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0546C0D2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start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C4514D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start value:"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065FEB05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stop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C4514D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float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"Enter stop value:"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28C7D12C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C4514D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int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input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"Enter </w:t>
      </w:r>
      <w:proofErr w:type="spellStart"/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no.of</w:t>
      </w:r>
      <w:proofErr w:type="spellEnd"/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 xml:space="preserve"> values:"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))</w:t>
      </w:r>
    </w:p>
    <w:p w14:paraId="14B03ADC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</w:p>
    <w:p w14:paraId="47CED467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linspace_array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linspace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start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stop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proofErr w:type="spellStart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num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4B73C06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"Final Array:"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4868C64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linspace_array</w:t>
      </w:r>
      <w:proofErr w:type="spell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8C4CCD8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0F33F41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C4514D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1ECE70B7" w14:textId="77777777" w:rsidR="00C4514D" w:rsidRPr="00C4514D" w:rsidRDefault="00C4514D" w:rsidP="00C4514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C4514D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C4514D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E20B0D7" w14:textId="77777777" w:rsidR="00C4514D" w:rsidRDefault="00C4514D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3A6FA0FB" w14:textId="77777777" w:rsidR="006A4939" w:rsidRDefault="006A4939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F65ABF5" w14:textId="77777777" w:rsidR="006A4939" w:rsidRDefault="006A4939" w:rsidP="006A4939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7C9185BB" w14:textId="77777777" w:rsidR="006A4939" w:rsidRDefault="006A4939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F1B50AC" w14:textId="77777777" w:rsidR="006A4939" w:rsidRDefault="006A4939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140A01E2" w14:textId="7CAAFCB3" w:rsidR="006A4939" w:rsidRPr="00740B91" w:rsidRDefault="006A4939" w:rsidP="00740B9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6A4939">
        <w:rPr>
          <w:rFonts w:ascii="Consolas" w:eastAsia="Times New Roman" w:hAnsi="Consolas" w:cs="Times New Roman"/>
          <w:noProof/>
          <w:color w:val="3B3B3B"/>
          <w:sz w:val="24"/>
          <w:szCs w:val="24"/>
          <w:lang w:val="en-IN" w:eastAsia="en-IN"/>
        </w:rPr>
        <w:drawing>
          <wp:inline distT="0" distB="0" distL="0" distR="0" wp14:anchorId="46AD5EA1" wp14:editId="04142D38">
            <wp:extent cx="5372566" cy="1082134"/>
            <wp:effectExtent l="0" t="0" r="0" b="3810"/>
            <wp:docPr id="135895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64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5B8" w14:textId="77777777" w:rsidR="00740B91" w:rsidRDefault="00740B91" w:rsidP="00736B8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50F20F4E" w14:textId="77777777" w:rsidR="006A4939" w:rsidRDefault="006A4939" w:rsidP="00736B8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72308EE1" w14:textId="4045D781" w:rsidR="006A4939" w:rsidRDefault="009237FB" w:rsidP="009237FB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9237FB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lastRenderedPageBreak/>
        <w:t xml:space="preserve">14. Write a program to generate an array of 10 equally spaced values between 1 and 100 using </w:t>
      </w:r>
      <w:proofErr w:type="spellStart"/>
      <w:r w:rsidRPr="009237FB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linspace</w:t>
      </w:r>
      <w:proofErr w:type="spellEnd"/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.</w:t>
      </w:r>
    </w:p>
    <w:p w14:paraId="46EEE4B3" w14:textId="77777777" w:rsidR="00906557" w:rsidRDefault="00906557" w:rsidP="009237FB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7C7E26A3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numpy</w:t>
      </w:r>
      <w:proofErr w:type="spell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0DB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0DB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</w:p>
    <w:p w14:paraId="0E9D2744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C0DB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3DF80C7B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C0DB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0DB1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.linspace</w:t>
      </w:r>
      <w:proofErr w:type="spellEnd"/>
      <w:proofErr w:type="gram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C0DB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C0DB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100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C0DB1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003AE09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583889ED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C0DB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0C103047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7C0DB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final_array</w:t>
      </w:r>
      <w:proofErr w:type="spell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0DB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C0DB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6418CBD6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C0DB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0DB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"Final Array:"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2650CBDA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C0DB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C0DB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final_array</w:t>
      </w:r>
      <w:proofErr w:type="spell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4A92E62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9652450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0DB1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0DB1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0DB1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682F1289" w14:textId="77777777" w:rsidR="007C0DB1" w:rsidRPr="007C0DB1" w:rsidRDefault="007C0DB1" w:rsidP="007C0DB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C0DB1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0DB1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5C5C731" w14:textId="77777777" w:rsidR="00906557" w:rsidRDefault="00906557" w:rsidP="009237FB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587119BE" w14:textId="77777777" w:rsidR="007C0DB1" w:rsidRDefault="007C0DB1" w:rsidP="009237FB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2ACA520B" w14:textId="77777777" w:rsidR="007C0DB1" w:rsidRDefault="007C0DB1" w:rsidP="007C0D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3359328D" w14:textId="77777777" w:rsidR="007C0DB1" w:rsidRDefault="007C0DB1" w:rsidP="007C0D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7AA44818" w14:textId="1D9E47F2" w:rsidR="007C0DB1" w:rsidRDefault="007C0DB1" w:rsidP="007C0D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 w:rsidRPr="007C0DB1">
        <w:rPr>
          <w:rFonts w:ascii="Times New Roman" w:eastAsia="Times New Roman" w:hAnsi="Times New Roman" w:cs="Times New Roman"/>
          <w:noProof/>
          <w:color w:val="3B3B3B"/>
          <w:sz w:val="36"/>
          <w:szCs w:val="36"/>
          <w:u w:val="single"/>
          <w:lang w:val="en-IN" w:eastAsia="en-IN"/>
        </w:rPr>
        <w:drawing>
          <wp:inline distT="0" distB="0" distL="0" distR="0" wp14:anchorId="5C3ABFFE" wp14:editId="54E44C23">
            <wp:extent cx="4419983" cy="548688"/>
            <wp:effectExtent l="0" t="0" r="0" b="3810"/>
            <wp:docPr id="83066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7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2111" w14:textId="77777777" w:rsidR="007C0DB1" w:rsidRDefault="007C0DB1" w:rsidP="007C0DB1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</w:p>
    <w:p w14:paraId="5DB2FE93" w14:textId="1FF85C28" w:rsidR="007C0DB1" w:rsidRDefault="000927D0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0927D0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15. Write a Python program to create an array containing even numbers from 2 to 20 using </w:t>
      </w:r>
      <w:proofErr w:type="spellStart"/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arange</w:t>
      </w:r>
      <w:proofErr w:type="spellEnd"/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.</w:t>
      </w:r>
    </w:p>
    <w:p w14:paraId="52F90FD6" w14:textId="77777777" w:rsidR="00FF4D1A" w:rsidRDefault="00FF4D1A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6B6BB8BE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numpy</w:t>
      </w:r>
      <w:proofErr w:type="spell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11F4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11F4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</w:p>
    <w:p w14:paraId="1E9B5221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C11F4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47AA6E44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C11F4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C11F4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.arange</w:t>
      </w:r>
      <w:proofErr w:type="spellEnd"/>
      <w:proofErr w:type="gram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7C11F4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C11F4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21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7C11F4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2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7054FBF8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07534E10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C11F4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21E65DC2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7C11F4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even_array</w:t>
      </w:r>
      <w:proofErr w:type="spell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11F4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7C11F4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DA799D2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C11F4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11F4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"Final Array:"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41C4C58F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7C11F4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7C11F4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even_array</w:t>
      </w:r>
      <w:proofErr w:type="spell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4DBE899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37713C4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11F4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11F4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7C11F4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3A3E2C68" w14:textId="77777777" w:rsidR="007C11F4" w:rsidRPr="007C11F4" w:rsidRDefault="007C11F4" w:rsidP="007C11F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7C11F4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7C11F4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B6F31E1" w14:textId="77777777" w:rsidR="00FF4D1A" w:rsidRDefault="00FF4D1A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C4380CE" w14:textId="77777777" w:rsidR="007C11F4" w:rsidRDefault="007C11F4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49054D69" w14:textId="77777777" w:rsidR="007C11F4" w:rsidRDefault="007C11F4" w:rsidP="007C11F4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lastRenderedPageBreak/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66AB4928" w14:textId="77777777" w:rsidR="007C11F4" w:rsidRDefault="007C11F4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3523D9AE" w14:textId="687E749F" w:rsidR="007C11F4" w:rsidRDefault="003B26BA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3B26BA">
        <w:rPr>
          <w:rFonts w:ascii="Times New Roman" w:eastAsia="Times New Roman" w:hAnsi="Times New Roman" w:cs="Times New Roman"/>
          <w:noProof/>
          <w:color w:val="3B3B3B"/>
          <w:sz w:val="36"/>
          <w:szCs w:val="36"/>
          <w:lang w:val="en-IN" w:eastAsia="en-IN"/>
        </w:rPr>
        <w:drawing>
          <wp:inline distT="0" distB="0" distL="0" distR="0" wp14:anchorId="564CEE4C" wp14:editId="4345F447">
            <wp:extent cx="3649980" cy="592405"/>
            <wp:effectExtent l="0" t="0" r="0" b="0"/>
            <wp:docPr id="209806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88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6626" cy="5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9CA" w14:textId="77777777" w:rsidR="003B26BA" w:rsidRDefault="003B26BA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6C21C12D" w14:textId="77777777" w:rsidR="000F6B93" w:rsidRDefault="000F6B93" w:rsidP="000927D0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0C3FD06" w14:textId="3DA85E3B" w:rsidR="003B26BA" w:rsidRDefault="008C40CF" w:rsidP="008C40C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8C40CF"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 xml:space="preserve">16. Write a program to create an array containing numbers from 1 to 10 with a step size of 0.5 using </w:t>
      </w:r>
      <w:proofErr w:type="spellStart"/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arange</w:t>
      </w:r>
      <w:proofErr w:type="spellEnd"/>
      <w:r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  <w:t>.</w:t>
      </w:r>
    </w:p>
    <w:p w14:paraId="2C9FCEAA" w14:textId="77777777" w:rsidR="000F6B93" w:rsidRDefault="000F6B93" w:rsidP="008C40C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6F6D5E2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import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numpy</w:t>
      </w:r>
      <w:proofErr w:type="spell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1A0979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as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1A0979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</w:p>
    <w:p w14:paraId="4677FBDE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create_</w:t>
      </w:r>
      <w:proofErr w:type="gram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proofErr w:type="spell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04065968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1A0979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return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1A0979">
        <w:rPr>
          <w:rFonts w:ascii="Consolas" w:eastAsia="Times New Roman" w:hAnsi="Consolas" w:cs="Times New Roman"/>
          <w:color w:val="267F99"/>
          <w:sz w:val="24"/>
          <w:szCs w:val="24"/>
          <w:lang w:val="en-IN" w:eastAsia="en-IN"/>
        </w:rPr>
        <w:t>np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.arange</w:t>
      </w:r>
      <w:proofErr w:type="spellEnd"/>
      <w:proofErr w:type="gram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r w:rsidRPr="001A0979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1A0979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10.5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, </w:t>
      </w:r>
      <w:r w:rsidRPr="001A0979">
        <w:rPr>
          <w:rFonts w:ascii="Consolas" w:eastAsia="Times New Roman" w:hAnsi="Consolas" w:cs="Times New Roman"/>
          <w:color w:val="098658"/>
          <w:sz w:val="24"/>
          <w:szCs w:val="24"/>
          <w:lang w:val="en-IN" w:eastAsia="en-IN"/>
        </w:rPr>
        <w:t>0.5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02A09186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64FB71A2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0000FF"/>
          <w:sz w:val="24"/>
          <w:szCs w:val="24"/>
          <w:lang w:val="en-IN" w:eastAsia="en-IN"/>
        </w:rPr>
        <w:t>def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gram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):</w:t>
      </w:r>
    </w:p>
    <w:p w14:paraId="1D433749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spellStart"/>
      <w:r w:rsidRPr="001A0979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n_array</w:t>
      </w:r>
      <w:proofErr w:type="spell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1A0979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proofErr w:type="spell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create_</w:t>
      </w:r>
      <w:proofErr w:type="gram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array</w:t>
      </w:r>
      <w:proofErr w:type="spell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6ACB76C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1A0979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"Final Array:"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1B058427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print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spellStart"/>
      <w:r w:rsidRPr="001A0979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n_array</w:t>
      </w:r>
      <w:proofErr w:type="spell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3DAB7E72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</w:p>
    <w:p w14:paraId="771EB0AE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AF00DB"/>
          <w:sz w:val="24"/>
          <w:szCs w:val="24"/>
          <w:lang w:val="en-IN" w:eastAsia="en-IN"/>
        </w:rPr>
        <w:t>if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1A0979">
        <w:rPr>
          <w:rFonts w:ascii="Consolas" w:eastAsia="Times New Roman" w:hAnsi="Consolas" w:cs="Times New Roman"/>
          <w:color w:val="001080"/>
          <w:sz w:val="24"/>
          <w:szCs w:val="24"/>
          <w:lang w:val="en-IN" w:eastAsia="en-IN"/>
        </w:rPr>
        <w:t>__name__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1A0979"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  <w:t>==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 </w:t>
      </w:r>
      <w:r w:rsidRPr="001A0979">
        <w:rPr>
          <w:rFonts w:ascii="Consolas" w:eastAsia="Times New Roman" w:hAnsi="Consolas" w:cs="Times New Roman"/>
          <w:color w:val="A31515"/>
          <w:sz w:val="24"/>
          <w:szCs w:val="24"/>
          <w:lang w:val="en-IN" w:eastAsia="en-IN"/>
        </w:rPr>
        <w:t>"__main__"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:</w:t>
      </w:r>
    </w:p>
    <w:p w14:paraId="6F6CF82C" w14:textId="77777777" w:rsidR="001A0979" w:rsidRPr="001A0979" w:rsidRDefault="001A0979" w:rsidP="001A097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</w:pP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 xml:space="preserve">    </w:t>
      </w:r>
      <w:proofErr w:type="gramStart"/>
      <w:r w:rsidRPr="001A0979">
        <w:rPr>
          <w:rFonts w:ascii="Consolas" w:eastAsia="Times New Roman" w:hAnsi="Consolas" w:cs="Times New Roman"/>
          <w:color w:val="795E26"/>
          <w:sz w:val="24"/>
          <w:szCs w:val="24"/>
          <w:lang w:val="en-IN" w:eastAsia="en-IN"/>
        </w:rPr>
        <w:t>main</w:t>
      </w:r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(</w:t>
      </w:r>
      <w:proofErr w:type="gramEnd"/>
      <w:r w:rsidRPr="001A0979">
        <w:rPr>
          <w:rFonts w:ascii="Consolas" w:eastAsia="Times New Roman" w:hAnsi="Consolas" w:cs="Times New Roman"/>
          <w:color w:val="3B3B3B"/>
          <w:sz w:val="24"/>
          <w:szCs w:val="24"/>
          <w:lang w:val="en-IN" w:eastAsia="en-IN"/>
        </w:rPr>
        <w:t>)</w:t>
      </w:r>
    </w:p>
    <w:p w14:paraId="5B8F6B2E" w14:textId="77777777" w:rsidR="000F6B93" w:rsidRDefault="000F6B93" w:rsidP="008C40C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0DD6EC3F" w14:textId="77777777" w:rsidR="001A0979" w:rsidRPr="000927D0" w:rsidRDefault="001A0979" w:rsidP="008C40CF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58B88A1F" w14:textId="77777777" w:rsidR="001A0979" w:rsidRDefault="001A0979" w:rsidP="001A0979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Output</w:t>
      </w:r>
      <w:r w:rsidRPr="00886E45">
        <w:rPr>
          <w:rFonts w:ascii="Times New Roman" w:eastAsia="Times New Roman" w:hAnsi="Times New Roman" w:cs="Times New Roman"/>
          <w:color w:val="3B3B3B"/>
          <w:sz w:val="36"/>
          <w:szCs w:val="36"/>
          <w:u w:val="single"/>
          <w:lang w:val="en-IN" w:eastAsia="en-IN"/>
        </w:rPr>
        <w:t>:</w:t>
      </w:r>
    </w:p>
    <w:p w14:paraId="37B42D5D" w14:textId="77777777" w:rsidR="007C0DB1" w:rsidRDefault="007C0DB1" w:rsidP="009237FB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</w:p>
    <w:p w14:paraId="5A63C975" w14:textId="61175D31" w:rsidR="001A0979" w:rsidRPr="00F51734" w:rsidRDefault="0074316D" w:rsidP="009237FB">
      <w:pPr>
        <w:shd w:val="clear" w:color="auto" w:fill="FFFFFF"/>
        <w:spacing w:before="0" w:after="0" w:line="285" w:lineRule="atLeast"/>
        <w:jc w:val="both"/>
        <w:rPr>
          <w:rFonts w:ascii="Times New Roman" w:eastAsia="Times New Roman" w:hAnsi="Times New Roman" w:cs="Times New Roman"/>
          <w:color w:val="3B3B3B"/>
          <w:sz w:val="36"/>
          <w:szCs w:val="36"/>
          <w:lang w:val="en-IN" w:eastAsia="en-IN"/>
        </w:rPr>
      </w:pPr>
      <w:r w:rsidRPr="0074316D">
        <w:rPr>
          <w:rFonts w:ascii="Times New Roman" w:eastAsia="Times New Roman" w:hAnsi="Times New Roman" w:cs="Times New Roman"/>
          <w:noProof/>
          <w:color w:val="3B3B3B"/>
          <w:sz w:val="36"/>
          <w:szCs w:val="36"/>
          <w:lang w:val="en-IN" w:eastAsia="en-IN"/>
        </w:rPr>
        <w:drawing>
          <wp:inline distT="0" distB="0" distL="0" distR="0" wp14:anchorId="585F0774" wp14:editId="70A6C6AF">
            <wp:extent cx="5486400" cy="589915"/>
            <wp:effectExtent l="0" t="0" r="0" b="635"/>
            <wp:docPr id="156987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70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79" w:rsidRPr="00F51734">
      <w:footerReference w:type="default" r:id="rId2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3650" w14:textId="77777777" w:rsidR="00B15679" w:rsidRDefault="00B15679" w:rsidP="00C6554A">
      <w:pPr>
        <w:spacing w:before="0" w:after="0" w:line="240" w:lineRule="auto"/>
      </w:pPr>
      <w:r>
        <w:separator/>
      </w:r>
    </w:p>
  </w:endnote>
  <w:endnote w:type="continuationSeparator" w:id="0">
    <w:p w14:paraId="494893A5" w14:textId="77777777" w:rsidR="00B15679" w:rsidRDefault="00B156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5D40" w14:textId="77777777" w:rsidR="00B442F7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CE8F" w14:textId="77777777" w:rsidR="00B15679" w:rsidRDefault="00B1567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3B799C" w14:textId="77777777" w:rsidR="00B15679" w:rsidRDefault="00B156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AF3E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9376295"/>
    <w:multiLevelType w:val="hybridMultilevel"/>
    <w:tmpl w:val="1BF83B6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50A5E"/>
    <w:multiLevelType w:val="hybridMultilevel"/>
    <w:tmpl w:val="D5D87D6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793F62"/>
    <w:multiLevelType w:val="hybridMultilevel"/>
    <w:tmpl w:val="A79C89A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D93132"/>
    <w:multiLevelType w:val="hybridMultilevel"/>
    <w:tmpl w:val="FA4CE4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D26E6"/>
    <w:multiLevelType w:val="hybridMultilevel"/>
    <w:tmpl w:val="208AA4D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206548"/>
    <w:multiLevelType w:val="hybridMultilevel"/>
    <w:tmpl w:val="AE52146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183785"/>
    <w:multiLevelType w:val="hybridMultilevel"/>
    <w:tmpl w:val="48F44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D5A72"/>
    <w:multiLevelType w:val="hybridMultilevel"/>
    <w:tmpl w:val="2140E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23725">
    <w:abstractNumId w:val="9"/>
  </w:num>
  <w:num w:numId="2" w16cid:durableId="780535478">
    <w:abstractNumId w:val="8"/>
  </w:num>
  <w:num w:numId="3" w16cid:durableId="333579111">
    <w:abstractNumId w:val="8"/>
  </w:num>
  <w:num w:numId="4" w16cid:durableId="1099839417">
    <w:abstractNumId w:val="9"/>
  </w:num>
  <w:num w:numId="5" w16cid:durableId="1219320721">
    <w:abstractNumId w:val="14"/>
  </w:num>
  <w:num w:numId="6" w16cid:durableId="997152402">
    <w:abstractNumId w:val="10"/>
  </w:num>
  <w:num w:numId="7" w16cid:durableId="678894196">
    <w:abstractNumId w:val="11"/>
  </w:num>
  <w:num w:numId="8" w16cid:durableId="1008753263">
    <w:abstractNumId w:val="7"/>
  </w:num>
  <w:num w:numId="9" w16cid:durableId="109402586">
    <w:abstractNumId w:val="6"/>
  </w:num>
  <w:num w:numId="10" w16cid:durableId="582222516">
    <w:abstractNumId w:val="5"/>
  </w:num>
  <w:num w:numId="11" w16cid:durableId="1015689509">
    <w:abstractNumId w:val="4"/>
  </w:num>
  <w:num w:numId="12" w16cid:durableId="342172024">
    <w:abstractNumId w:val="3"/>
  </w:num>
  <w:num w:numId="13" w16cid:durableId="597714639">
    <w:abstractNumId w:val="2"/>
  </w:num>
  <w:num w:numId="14" w16cid:durableId="1580822365">
    <w:abstractNumId w:val="1"/>
  </w:num>
  <w:num w:numId="15" w16cid:durableId="1758748018">
    <w:abstractNumId w:val="0"/>
  </w:num>
  <w:num w:numId="16" w16cid:durableId="1054158699">
    <w:abstractNumId w:val="16"/>
  </w:num>
  <w:num w:numId="17" w16cid:durableId="404188304">
    <w:abstractNumId w:val="12"/>
  </w:num>
  <w:num w:numId="18" w16cid:durableId="504439815">
    <w:abstractNumId w:val="15"/>
  </w:num>
  <w:num w:numId="19" w16cid:durableId="1696076012">
    <w:abstractNumId w:val="18"/>
  </w:num>
  <w:num w:numId="20" w16cid:durableId="132918250">
    <w:abstractNumId w:val="17"/>
  </w:num>
  <w:num w:numId="21" w16cid:durableId="1537693380">
    <w:abstractNumId w:val="19"/>
  </w:num>
  <w:num w:numId="22" w16cid:durableId="2050567954">
    <w:abstractNumId w:val="20"/>
  </w:num>
  <w:num w:numId="23" w16cid:durableId="95086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89"/>
    <w:rsid w:val="00003015"/>
    <w:rsid w:val="000114EA"/>
    <w:rsid w:val="00021ACE"/>
    <w:rsid w:val="00026D98"/>
    <w:rsid w:val="00053CF9"/>
    <w:rsid w:val="00055D94"/>
    <w:rsid w:val="000723C7"/>
    <w:rsid w:val="00081194"/>
    <w:rsid w:val="0008207A"/>
    <w:rsid w:val="000927D0"/>
    <w:rsid w:val="000A1C10"/>
    <w:rsid w:val="000B5206"/>
    <w:rsid w:val="000D5738"/>
    <w:rsid w:val="000F01D6"/>
    <w:rsid w:val="000F6B93"/>
    <w:rsid w:val="00100786"/>
    <w:rsid w:val="001174CF"/>
    <w:rsid w:val="0012792C"/>
    <w:rsid w:val="00146201"/>
    <w:rsid w:val="0015409B"/>
    <w:rsid w:val="00172DEA"/>
    <w:rsid w:val="001A0979"/>
    <w:rsid w:val="001A42E6"/>
    <w:rsid w:val="001C4140"/>
    <w:rsid w:val="001E3EB8"/>
    <w:rsid w:val="001E6421"/>
    <w:rsid w:val="00245EBA"/>
    <w:rsid w:val="002554CD"/>
    <w:rsid w:val="0029184A"/>
    <w:rsid w:val="00293B83"/>
    <w:rsid w:val="002945B8"/>
    <w:rsid w:val="002B0BEF"/>
    <w:rsid w:val="002B4294"/>
    <w:rsid w:val="002C2FC2"/>
    <w:rsid w:val="002C64CB"/>
    <w:rsid w:val="00302ED6"/>
    <w:rsid w:val="0031561D"/>
    <w:rsid w:val="00321D9A"/>
    <w:rsid w:val="00333D0D"/>
    <w:rsid w:val="003362E1"/>
    <w:rsid w:val="00353080"/>
    <w:rsid w:val="0035767C"/>
    <w:rsid w:val="00362F0F"/>
    <w:rsid w:val="003736E2"/>
    <w:rsid w:val="0039347A"/>
    <w:rsid w:val="0039403D"/>
    <w:rsid w:val="003A64AE"/>
    <w:rsid w:val="003B26BA"/>
    <w:rsid w:val="003B57DE"/>
    <w:rsid w:val="003F4472"/>
    <w:rsid w:val="003F7084"/>
    <w:rsid w:val="00412F0D"/>
    <w:rsid w:val="004178A6"/>
    <w:rsid w:val="0044128C"/>
    <w:rsid w:val="004438B3"/>
    <w:rsid w:val="00447A10"/>
    <w:rsid w:val="00447C7C"/>
    <w:rsid w:val="00475734"/>
    <w:rsid w:val="004778CC"/>
    <w:rsid w:val="004811BE"/>
    <w:rsid w:val="00484316"/>
    <w:rsid w:val="004A183B"/>
    <w:rsid w:val="004A7DA9"/>
    <w:rsid w:val="004B2DA0"/>
    <w:rsid w:val="004B53D7"/>
    <w:rsid w:val="004C049F"/>
    <w:rsid w:val="004C2960"/>
    <w:rsid w:val="004D3917"/>
    <w:rsid w:val="004D6A3E"/>
    <w:rsid w:val="004E06DB"/>
    <w:rsid w:val="004F6B58"/>
    <w:rsid w:val="005000E2"/>
    <w:rsid w:val="00504701"/>
    <w:rsid w:val="00504BA2"/>
    <w:rsid w:val="00545503"/>
    <w:rsid w:val="00546605"/>
    <w:rsid w:val="00551271"/>
    <w:rsid w:val="00561034"/>
    <w:rsid w:val="005701E0"/>
    <w:rsid w:val="00581A10"/>
    <w:rsid w:val="00583F9D"/>
    <w:rsid w:val="00590E75"/>
    <w:rsid w:val="005A1564"/>
    <w:rsid w:val="005A7D32"/>
    <w:rsid w:val="005C1653"/>
    <w:rsid w:val="005C79C8"/>
    <w:rsid w:val="005E2B37"/>
    <w:rsid w:val="005E48DB"/>
    <w:rsid w:val="005E7D70"/>
    <w:rsid w:val="00620BE2"/>
    <w:rsid w:val="00626462"/>
    <w:rsid w:val="00631183"/>
    <w:rsid w:val="00642CF1"/>
    <w:rsid w:val="00644110"/>
    <w:rsid w:val="006463AC"/>
    <w:rsid w:val="00652C77"/>
    <w:rsid w:val="0065480E"/>
    <w:rsid w:val="00671714"/>
    <w:rsid w:val="0067620B"/>
    <w:rsid w:val="006857FD"/>
    <w:rsid w:val="00690731"/>
    <w:rsid w:val="006A3CE7"/>
    <w:rsid w:val="006A4939"/>
    <w:rsid w:val="006B4232"/>
    <w:rsid w:val="006B5E18"/>
    <w:rsid w:val="006D4A86"/>
    <w:rsid w:val="006F3218"/>
    <w:rsid w:val="00707EA4"/>
    <w:rsid w:val="0071744A"/>
    <w:rsid w:val="007328F5"/>
    <w:rsid w:val="00736B8F"/>
    <w:rsid w:val="00740738"/>
    <w:rsid w:val="00740B91"/>
    <w:rsid w:val="0074316D"/>
    <w:rsid w:val="00751AA4"/>
    <w:rsid w:val="007547DF"/>
    <w:rsid w:val="00776F98"/>
    <w:rsid w:val="007776B6"/>
    <w:rsid w:val="00777923"/>
    <w:rsid w:val="00792084"/>
    <w:rsid w:val="007A4FE2"/>
    <w:rsid w:val="007B1940"/>
    <w:rsid w:val="007C0DB1"/>
    <w:rsid w:val="007C11F4"/>
    <w:rsid w:val="007C5D7C"/>
    <w:rsid w:val="007C6295"/>
    <w:rsid w:val="008031E4"/>
    <w:rsid w:val="008305C2"/>
    <w:rsid w:val="00831B57"/>
    <w:rsid w:val="0084250C"/>
    <w:rsid w:val="0086272A"/>
    <w:rsid w:val="008660BE"/>
    <w:rsid w:val="00886E45"/>
    <w:rsid w:val="0089379D"/>
    <w:rsid w:val="008958F2"/>
    <w:rsid w:val="008A6C2E"/>
    <w:rsid w:val="008C40CF"/>
    <w:rsid w:val="008E0C22"/>
    <w:rsid w:val="009058C2"/>
    <w:rsid w:val="00906053"/>
    <w:rsid w:val="00906557"/>
    <w:rsid w:val="00912086"/>
    <w:rsid w:val="009237FB"/>
    <w:rsid w:val="00927638"/>
    <w:rsid w:val="00944004"/>
    <w:rsid w:val="00945486"/>
    <w:rsid w:val="00946B29"/>
    <w:rsid w:val="00955610"/>
    <w:rsid w:val="00956F4F"/>
    <w:rsid w:val="00963728"/>
    <w:rsid w:val="00991457"/>
    <w:rsid w:val="00991CF8"/>
    <w:rsid w:val="009B7A30"/>
    <w:rsid w:val="009C0CE0"/>
    <w:rsid w:val="009E6519"/>
    <w:rsid w:val="00A04555"/>
    <w:rsid w:val="00A24348"/>
    <w:rsid w:val="00A32A8C"/>
    <w:rsid w:val="00A47124"/>
    <w:rsid w:val="00A55227"/>
    <w:rsid w:val="00A61259"/>
    <w:rsid w:val="00A634DA"/>
    <w:rsid w:val="00A748AD"/>
    <w:rsid w:val="00A837DB"/>
    <w:rsid w:val="00A9236D"/>
    <w:rsid w:val="00A92911"/>
    <w:rsid w:val="00A92BE4"/>
    <w:rsid w:val="00A96279"/>
    <w:rsid w:val="00AA2104"/>
    <w:rsid w:val="00AC6AB3"/>
    <w:rsid w:val="00AC7BB1"/>
    <w:rsid w:val="00AD178B"/>
    <w:rsid w:val="00AF218C"/>
    <w:rsid w:val="00B15679"/>
    <w:rsid w:val="00B25115"/>
    <w:rsid w:val="00B442F7"/>
    <w:rsid w:val="00B5423B"/>
    <w:rsid w:val="00B57A33"/>
    <w:rsid w:val="00B61786"/>
    <w:rsid w:val="00B824EB"/>
    <w:rsid w:val="00BC4574"/>
    <w:rsid w:val="00BE2421"/>
    <w:rsid w:val="00BE5EA3"/>
    <w:rsid w:val="00BF5275"/>
    <w:rsid w:val="00BF5B3A"/>
    <w:rsid w:val="00C02BE7"/>
    <w:rsid w:val="00C07B54"/>
    <w:rsid w:val="00C14B9A"/>
    <w:rsid w:val="00C23592"/>
    <w:rsid w:val="00C25359"/>
    <w:rsid w:val="00C4514D"/>
    <w:rsid w:val="00C6554A"/>
    <w:rsid w:val="00C677AC"/>
    <w:rsid w:val="00C73117"/>
    <w:rsid w:val="00C7786D"/>
    <w:rsid w:val="00C85FE5"/>
    <w:rsid w:val="00C97F97"/>
    <w:rsid w:val="00CB0943"/>
    <w:rsid w:val="00CB15E4"/>
    <w:rsid w:val="00CB6107"/>
    <w:rsid w:val="00CD16D5"/>
    <w:rsid w:val="00CF1A1A"/>
    <w:rsid w:val="00CF2889"/>
    <w:rsid w:val="00CF5A03"/>
    <w:rsid w:val="00D31026"/>
    <w:rsid w:val="00D51F4B"/>
    <w:rsid w:val="00D77835"/>
    <w:rsid w:val="00D81420"/>
    <w:rsid w:val="00D83191"/>
    <w:rsid w:val="00DA5BBF"/>
    <w:rsid w:val="00DC44B8"/>
    <w:rsid w:val="00DD0E60"/>
    <w:rsid w:val="00DE1335"/>
    <w:rsid w:val="00DE3C1D"/>
    <w:rsid w:val="00DF1587"/>
    <w:rsid w:val="00DF3B62"/>
    <w:rsid w:val="00E10EA3"/>
    <w:rsid w:val="00E2301E"/>
    <w:rsid w:val="00E47833"/>
    <w:rsid w:val="00E47C96"/>
    <w:rsid w:val="00E84712"/>
    <w:rsid w:val="00E85AD1"/>
    <w:rsid w:val="00E90D79"/>
    <w:rsid w:val="00EB725F"/>
    <w:rsid w:val="00EC3571"/>
    <w:rsid w:val="00EC7DC2"/>
    <w:rsid w:val="00EC7E1C"/>
    <w:rsid w:val="00ED4758"/>
    <w:rsid w:val="00ED7C44"/>
    <w:rsid w:val="00EE3D21"/>
    <w:rsid w:val="00EF03CD"/>
    <w:rsid w:val="00F16B46"/>
    <w:rsid w:val="00F24D17"/>
    <w:rsid w:val="00F31AA4"/>
    <w:rsid w:val="00F51734"/>
    <w:rsid w:val="00F52795"/>
    <w:rsid w:val="00F60743"/>
    <w:rsid w:val="00F62B30"/>
    <w:rsid w:val="00FA3BD5"/>
    <w:rsid w:val="00FA4CD0"/>
    <w:rsid w:val="00FD1ED1"/>
    <w:rsid w:val="00FE736A"/>
    <w:rsid w:val="00FF4D1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267827E0"/>
  <w15:chartTrackingRefBased/>
  <w15:docId w15:val="{D23B83E3-7589-44BA-8B13-ED13BA18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79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paragraph">
    <w:name w:val="paragraph"/>
    <w:basedOn w:val="Normal"/>
    <w:rsid w:val="004A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412F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7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0" w:color="auto"/>
          </w:divBdr>
          <w:divsChild>
            <w:div w:id="993606204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0" w:color="auto"/>
                <w:bottom w:val="single" w:sz="2" w:space="12" w:color="auto"/>
                <w:right w:val="single" w:sz="2" w:space="0" w:color="auto"/>
              </w:divBdr>
              <w:divsChild>
                <w:div w:id="1609971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422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1917166">
                          <w:marLeft w:val="0"/>
                          <w:marRight w:val="0"/>
                          <w:marTop w:val="0"/>
                          <w:marBottom w:val="144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0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695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76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988498">
                          <w:marLeft w:val="0"/>
                          <w:marRight w:val="0"/>
                          <w:marTop w:val="144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884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41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65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927447">
                  <w:marLeft w:val="0"/>
                  <w:marRight w:val="0"/>
                  <w:marTop w:val="0"/>
                  <w:marBottom w:val="0"/>
                  <w:divBdr>
                    <w:top w:val="single" w:sz="6" w:space="1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61026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288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4785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01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562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070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1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auto"/>
                            <w:left w:val="single" w:sz="2" w:space="0" w:color="auto"/>
                            <w:bottom w:val="single" w:sz="2" w:space="12" w:color="auto"/>
                            <w:right w:val="single" w:sz="2" w:space="0" w:color="auto"/>
                          </w:divBdr>
                          <w:divsChild>
                            <w:div w:id="2514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88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8849592">
                                      <w:marLeft w:val="0"/>
                                      <w:marRight w:val="0"/>
                                      <w:marTop w:val="0"/>
                                      <w:marBottom w:val="144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416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243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64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16909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85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45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609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3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84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001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356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13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99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69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20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7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auto"/>
                            <w:left w:val="single" w:sz="2" w:space="0" w:color="auto"/>
                            <w:bottom w:val="single" w:sz="2" w:space="12" w:color="auto"/>
                            <w:right w:val="single" w:sz="2" w:space="0" w:color="auto"/>
                          </w:divBdr>
                          <w:divsChild>
                            <w:div w:id="19075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259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6793514">
                                      <w:marLeft w:val="0"/>
                                      <w:marRight w:val="0"/>
                                      <w:marTop w:val="0"/>
                                      <w:marBottom w:val="144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162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369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672309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444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11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795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0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0" w:color="auto"/>
          </w:divBdr>
          <w:divsChild>
            <w:div w:id="2018847758">
              <w:marLeft w:val="0"/>
              <w:marRight w:val="0"/>
              <w:marTop w:val="0"/>
              <w:marBottom w:val="0"/>
              <w:divBdr>
                <w:top w:val="single" w:sz="2" w:space="12" w:color="auto"/>
                <w:left w:val="single" w:sz="2" w:space="0" w:color="auto"/>
                <w:bottom w:val="single" w:sz="2" w:space="12" w:color="auto"/>
                <w:right w:val="single" w:sz="2" w:space="0" w:color="auto"/>
              </w:divBdr>
              <w:divsChild>
                <w:div w:id="442268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25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71775">
                          <w:marLeft w:val="0"/>
                          <w:marRight w:val="0"/>
                          <w:marTop w:val="0"/>
                          <w:marBottom w:val="144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981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30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476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102482">
                          <w:marLeft w:val="0"/>
                          <w:marRight w:val="0"/>
                          <w:marTop w:val="144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254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61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20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450293">
                  <w:marLeft w:val="0"/>
                  <w:marRight w:val="0"/>
                  <w:marTop w:val="0"/>
                  <w:marBottom w:val="0"/>
                  <w:divBdr>
                    <w:top w:val="single" w:sz="6" w:space="1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0174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5469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5688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454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03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7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04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6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auto"/>
                            <w:left w:val="single" w:sz="2" w:space="0" w:color="auto"/>
                            <w:bottom w:val="single" w:sz="2" w:space="12" w:color="auto"/>
                            <w:right w:val="single" w:sz="2" w:space="0" w:color="auto"/>
                          </w:divBdr>
                          <w:divsChild>
                            <w:div w:id="92033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01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6282324">
                                      <w:marLeft w:val="0"/>
                                      <w:marRight w:val="0"/>
                                      <w:marTop w:val="0"/>
                                      <w:marBottom w:val="144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50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6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405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219474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6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876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93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132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599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3452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3928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31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60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25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19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auto"/>
                            <w:left w:val="single" w:sz="2" w:space="0" w:color="auto"/>
                            <w:bottom w:val="single" w:sz="2" w:space="12" w:color="auto"/>
                            <w:right w:val="single" w:sz="2" w:space="0" w:color="auto"/>
                          </w:divBdr>
                          <w:divsChild>
                            <w:div w:id="20582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410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5137958">
                                      <w:marLeft w:val="0"/>
                                      <w:marRight w:val="0"/>
                                      <w:marTop w:val="0"/>
                                      <w:marBottom w:val="144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27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424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37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993858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3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99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857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IN%7b9B930AD9-60B9-4089-A8EF-EDC96293F013%7d\%7b444E3FE4-6660-403B-BC0A-21BEE8E19E85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C3DEC-8822-4118-AA2B-64EF8C6E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{444E3FE4-6660-403B-BC0A-21BEE8E19E85}tf02835058_win32</Template>
  <TotalTime>360</TotalTime>
  <Pages>12</Pages>
  <Words>986</Words>
  <Characters>5488</Characters>
  <Application>Microsoft Office Word</Application>
  <DocSecurity>0</DocSecurity>
  <Lines>359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Aasritha sai Chigurukota</cp:lastModifiedBy>
  <cp:revision>224</cp:revision>
  <dcterms:created xsi:type="dcterms:W3CDTF">2024-01-25T07:01:00Z</dcterms:created>
  <dcterms:modified xsi:type="dcterms:W3CDTF">2024-02-22T17:14:00Z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76fdae67-9e1e-452d-ae79-39fcc26a2866</vt:lpwstr>
  </property>
</Properties>
</file>